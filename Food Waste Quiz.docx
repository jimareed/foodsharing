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0F7E27" w14:textId="77777777" w:rsidR="00470E5A" w:rsidRDefault="00974510">
      <w:pPr>
        <w:pStyle w:val="Heading1"/>
      </w:pPr>
      <w:r>
        <w:t>Food Waste Quiz</w:t>
      </w:r>
    </w:p>
    <w:p w14:paraId="73677515" w14:textId="77777777" w:rsidR="00470E5A" w:rsidRDefault="00470E5A">
      <w:pPr>
        <w:pStyle w:val="Heading2"/>
      </w:pPr>
    </w:p>
    <w:p w14:paraId="63039B71" w14:textId="77777777" w:rsidR="00974510" w:rsidRDefault="00974510" w:rsidP="00974510">
      <w:pPr>
        <w:pStyle w:val="ListParagraph"/>
        <w:numPr>
          <w:ilvl w:val="0"/>
          <w:numId w:val="5"/>
        </w:numPr>
      </w:pPr>
      <w:r>
        <w:t>How many people on the planet are malnourished?</w:t>
      </w:r>
      <w:r>
        <w:br/>
      </w:r>
    </w:p>
    <w:p w14:paraId="1C6F1EC9" w14:textId="77777777" w:rsidR="00974510" w:rsidRDefault="00974510" w:rsidP="00974510">
      <w:pPr>
        <w:pStyle w:val="ListParagraph"/>
        <w:numPr>
          <w:ilvl w:val="0"/>
          <w:numId w:val="6"/>
        </w:numPr>
      </w:pPr>
      <w:r>
        <w:t>Half of all people</w:t>
      </w:r>
    </w:p>
    <w:p w14:paraId="6DFCCB99" w14:textId="77777777" w:rsidR="00974510" w:rsidRDefault="00974510" w:rsidP="00974510">
      <w:pPr>
        <w:pStyle w:val="ListParagraph"/>
        <w:numPr>
          <w:ilvl w:val="0"/>
          <w:numId w:val="6"/>
        </w:numPr>
      </w:pPr>
      <w:r>
        <w:t>1 in 3 people</w:t>
      </w:r>
    </w:p>
    <w:p w14:paraId="161BB0D5" w14:textId="77777777" w:rsidR="00974510" w:rsidRDefault="00974510" w:rsidP="00974510">
      <w:pPr>
        <w:pStyle w:val="ListParagraph"/>
        <w:numPr>
          <w:ilvl w:val="0"/>
          <w:numId w:val="6"/>
        </w:numPr>
      </w:pPr>
      <w:r>
        <w:t>All people</w:t>
      </w:r>
    </w:p>
    <w:p w14:paraId="3F5BA5C8" w14:textId="77777777" w:rsidR="00974510" w:rsidRDefault="00974510" w:rsidP="00974510">
      <w:pPr>
        <w:pStyle w:val="ListParagraph"/>
        <w:numPr>
          <w:ilvl w:val="0"/>
          <w:numId w:val="6"/>
        </w:numPr>
      </w:pPr>
      <w:r>
        <w:t>1 in 10 people</w:t>
      </w:r>
      <w:r>
        <w:br/>
      </w:r>
      <w:r w:rsidR="0016379A">
        <w:br/>
      </w:r>
    </w:p>
    <w:p w14:paraId="39F3D1A8" w14:textId="08A3E3B8" w:rsidR="00974510" w:rsidRDefault="00974510" w:rsidP="00974510">
      <w:pPr>
        <w:pStyle w:val="ListParagraph"/>
        <w:numPr>
          <w:ilvl w:val="0"/>
          <w:numId w:val="5"/>
        </w:numPr>
      </w:pPr>
      <w:r>
        <w:t xml:space="preserve">How much </w:t>
      </w:r>
      <w:r w:rsidR="00C345E0">
        <w:t xml:space="preserve">of the world’s </w:t>
      </w:r>
      <w:r>
        <w:t>food is wasted every year?</w:t>
      </w:r>
      <w:r>
        <w:br/>
      </w:r>
      <w:r>
        <w:br/>
        <w:t xml:space="preserve">A) </w:t>
      </w:r>
      <w:r w:rsidR="00C345E0">
        <w:t>one tenth</w:t>
      </w:r>
      <w:r>
        <w:t xml:space="preserve"> of all food produced.</w:t>
      </w:r>
      <w:r>
        <w:br/>
        <w:t xml:space="preserve">B) </w:t>
      </w:r>
      <w:r w:rsidR="00C345E0">
        <w:t>one quarter</w:t>
      </w:r>
      <w:r w:rsidR="0016379A">
        <w:t xml:space="preserve"> of all the food produced</w:t>
      </w:r>
      <w:r w:rsidR="00C345E0">
        <w:t>.</w:t>
      </w:r>
      <w:r>
        <w:br/>
        <w:t xml:space="preserve">C) </w:t>
      </w:r>
      <w:r w:rsidR="00C345E0">
        <w:t xml:space="preserve">one </w:t>
      </w:r>
      <w:proofErr w:type="gramStart"/>
      <w:r w:rsidR="00C345E0">
        <w:t>third</w:t>
      </w:r>
      <w:r w:rsidR="0016379A">
        <w:t xml:space="preserve"> of all</w:t>
      </w:r>
      <w:proofErr w:type="gramEnd"/>
      <w:r w:rsidR="0016379A">
        <w:t xml:space="preserve"> the food produced</w:t>
      </w:r>
      <w:r w:rsidR="00C345E0">
        <w:t>.</w:t>
      </w:r>
      <w:r w:rsidR="0016379A">
        <w:br/>
        <w:t xml:space="preserve">D) </w:t>
      </w:r>
      <w:r w:rsidR="00C345E0">
        <w:t xml:space="preserve">one half </w:t>
      </w:r>
      <w:r w:rsidR="0016379A">
        <w:t>of all the food produced</w:t>
      </w:r>
      <w:r w:rsidR="00C345E0">
        <w:t>.</w:t>
      </w:r>
      <w:r w:rsidR="0016379A">
        <w:br/>
      </w:r>
      <w:r w:rsidR="0016379A">
        <w:br/>
      </w:r>
    </w:p>
    <w:p w14:paraId="59BEF85D" w14:textId="30190830" w:rsidR="0016379A" w:rsidRDefault="0016379A" w:rsidP="00974510">
      <w:pPr>
        <w:pStyle w:val="ListParagraph"/>
        <w:numPr>
          <w:ilvl w:val="0"/>
          <w:numId w:val="5"/>
        </w:numPr>
      </w:pPr>
      <w:r>
        <w:t>What proportion of all the carbon dioxide emitted in the world</w:t>
      </w:r>
      <w:r w:rsidR="000D5D3F">
        <w:t xml:space="preserve"> does the food industry produce</w:t>
      </w:r>
      <w:r>
        <w:t>?</w:t>
      </w:r>
      <w:r>
        <w:br/>
      </w:r>
      <w:r>
        <w:br/>
        <w:t xml:space="preserve">A) </w:t>
      </w:r>
      <w:r w:rsidR="003777FA">
        <w:t>One</w:t>
      </w:r>
      <w:r>
        <w:t xml:space="preserve"> </w:t>
      </w:r>
      <w:proofErr w:type="gramStart"/>
      <w:r>
        <w:t>third of all</w:t>
      </w:r>
      <w:proofErr w:type="gramEnd"/>
      <w:r>
        <w:t xml:space="preserve"> carbon dioxide produced</w:t>
      </w:r>
      <w:r w:rsidR="0010477B">
        <w:t>.</w:t>
      </w:r>
      <w:r>
        <w:br/>
        <w:t>B) Half of all carbon dioxide produced</w:t>
      </w:r>
      <w:r w:rsidR="0010477B">
        <w:t>.</w:t>
      </w:r>
      <w:r>
        <w:br/>
        <w:t>C) None of the carbon dioxide produced</w:t>
      </w:r>
      <w:r w:rsidR="0010477B">
        <w:t>.</w:t>
      </w:r>
      <w:r>
        <w:br/>
        <w:t>D) Nearly all of the carbon dioxide produced</w:t>
      </w:r>
      <w:r w:rsidR="0010477B">
        <w:t>.</w:t>
      </w:r>
      <w:r>
        <w:br/>
      </w:r>
      <w:r>
        <w:br/>
      </w:r>
    </w:p>
    <w:p w14:paraId="0E4AFBED" w14:textId="77777777" w:rsidR="0016379A" w:rsidRDefault="0016379A">
      <w:r>
        <w:br w:type="page"/>
      </w:r>
    </w:p>
    <w:p w14:paraId="6DAF7B67" w14:textId="69B0ADA2" w:rsidR="00974510" w:rsidRDefault="00B75EBB" w:rsidP="0016379A">
      <w:pPr>
        <w:pStyle w:val="ListParagraph"/>
        <w:numPr>
          <w:ilvl w:val="0"/>
          <w:numId w:val="5"/>
        </w:numPr>
      </w:pPr>
      <w:r>
        <w:lastRenderedPageBreak/>
        <w:t xml:space="preserve">How much money do Canadians spend on food that ends up in landfills or composters? </w:t>
      </w:r>
      <w:r w:rsidR="0016379A">
        <w:br/>
      </w:r>
      <w:r w:rsidR="0016379A">
        <w:br/>
        <w:t>A) $</w:t>
      </w:r>
      <w:r>
        <w:t>3.1 million</w:t>
      </w:r>
      <w:r w:rsidR="0016379A">
        <w:t xml:space="preserve"> a year</w:t>
      </w:r>
      <w:r w:rsidR="0016379A">
        <w:br/>
        <w:t>B) $</w:t>
      </w:r>
      <w:r>
        <w:t>3.1 billion</w:t>
      </w:r>
      <w:r w:rsidR="0016379A">
        <w:t xml:space="preserve"> a year</w:t>
      </w:r>
      <w:r w:rsidR="0016379A">
        <w:br/>
        <w:t>C) $</w:t>
      </w:r>
      <w:r>
        <w:t>31</w:t>
      </w:r>
      <w:r w:rsidR="00A93087">
        <w:t xml:space="preserve"> billion</w:t>
      </w:r>
      <w:r w:rsidR="0016379A">
        <w:t xml:space="preserve"> a year</w:t>
      </w:r>
      <w:r w:rsidR="0016379A">
        <w:br/>
        <w:t>D) $</w:t>
      </w:r>
      <w:r>
        <w:t>310 billion</w:t>
      </w:r>
      <w:r w:rsidR="0016379A">
        <w:t xml:space="preserve"> a year</w:t>
      </w:r>
      <w:r w:rsidR="0016379A">
        <w:br/>
      </w:r>
      <w:r w:rsidR="0016379A">
        <w:br/>
      </w:r>
    </w:p>
    <w:p w14:paraId="001E0320" w14:textId="28864BBB" w:rsidR="0016379A" w:rsidRDefault="00551114" w:rsidP="003A5B21">
      <w:pPr>
        <w:pStyle w:val="ListParagraph"/>
        <w:numPr>
          <w:ilvl w:val="0"/>
          <w:numId w:val="5"/>
        </w:numPr>
      </w:pPr>
      <w:r>
        <w:t>About 47% of food wasted in Canada occurs</w:t>
      </w:r>
      <w:r w:rsidR="0016379A">
        <w:t>?</w:t>
      </w:r>
      <w:r w:rsidR="0016379A">
        <w:br/>
      </w:r>
      <w:r w:rsidR="0016379A">
        <w:br/>
        <w:t xml:space="preserve">A) </w:t>
      </w:r>
      <w:r>
        <w:t>in Retail Stores</w:t>
      </w:r>
      <w:r w:rsidR="0016379A">
        <w:br/>
        <w:t xml:space="preserve">B) </w:t>
      </w:r>
      <w:r>
        <w:t>at Home</w:t>
      </w:r>
      <w:r w:rsidR="0016379A">
        <w:br/>
        <w:t xml:space="preserve">C) </w:t>
      </w:r>
      <w:r>
        <w:t>during Transport/Distribution</w:t>
      </w:r>
      <w:r w:rsidR="0016379A">
        <w:br/>
        <w:t xml:space="preserve">D) </w:t>
      </w:r>
      <w:r>
        <w:t>during Packaging/Processing</w:t>
      </w:r>
      <w:r w:rsidR="003A5B21">
        <w:br/>
      </w:r>
    </w:p>
    <w:p w14:paraId="4092E3DC" w14:textId="77777777" w:rsidR="00CB5215" w:rsidRDefault="00CB5215" w:rsidP="00CB5215">
      <w:pPr>
        <w:pStyle w:val="ListParagraph"/>
      </w:pPr>
    </w:p>
    <w:p w14:paraId="06C52CD8" w14:textId="7C0D76EB" w:rsidR="003A5B21" w:rsidRDefault="003A5B21" w:rsidP="00CB7C33">
      <w:pPr>
        <w:pStyle w:val="ListParagraph"/>
        <w:numPr>
          <w:ilvl w:val="0"/>
          <w:numId w:val="5"/>
        </w:numPr>
      </w:pPr>
      <w:r>
        <w:t>What else is wasted when we produce food that no one eats?</w:t>
      </w:r>
      <w:r>
        <w:br/>
      </w:r>
      <w:r>
        <w:br/>
        <w:t>A) water</w:t>
      </w:r>
      <w:r>
        <w:br/>
        <w:t>B) fuel</w:t>
      </w:r>
      <w:r>
        <w:br/>
        <w:t>C) land</w:t>
      </w:r>
      <w:r w:rsidR="00CB7C33">
        <w:t xml:space="preserve"> resources</w:t>
      </w:r>
      <w:r w:rsidR="00CB7C33">
        <w:br/>
        <w:t xml:space="preserve">D) </w:t>
      </w:r>
      <w:proofErr w:type="gramStart"/>
      <w:r w:rsidR="00CB7C33">
        <w:t>all of</w:t>
      </w:r>
      <w:proofErr w:type="gramEnd"/>
      <w:r w:rsidR="00CB7C33">
        <w:t xml:space="preserve"> the above</w:t>
      </w:r>
      <w:r>
        <w:br/>
      </w:r>
      <w:r>
        <w:br/>
      </w:r>
    </w:p>
    <w:p w14:paraId="555620A8" w14:textId="21069346" w:rsidR="003A5B21" w:rsidRDefault="0010477B" w:rsidP="00974510">
      <w:pPr>
        <w:pStyle w:val="ListParagraph"/>
        <w:numPr>
          <w:ilvl w:val="0"/>
          <w:numId w:val="5"/>
        </w:numPr>
      </w:pPr>
      <w:proofErr w:type="gramStart"/>
      <w:r>
        <w:t>What is the biggest reason people throw</w:t>
      </w:r>
      <w:proofErr w:type="gramEnd"/>
      <w:r>
        <w:t xml:space="preserve"> out their food</w:t>
      </w:r>
      <w:r w:rsidR="003A5B21">
        <w:t>?</w:t>
      </w:r>
      <w:r w:rsidR="003A5B21">
        <w:br/>
      </w:r>
      <w:r w:rsidR="003A5B21">
        <w:br/>
        <w:t xml:space="preserve">A) </w:t>
      </w:r>
      <w:r>
        <w:t>overbuying at grocery store/buying what they don’t need.</w:t>
      </w:r>
      <w:r w:rsidR="003A5B21">
        <w:br/>
        <w:t xml:space="preserve">B) </w:t>
      </w:r>
      <w:r>
        <w:t>working too much.</w:t>
      </w:r>
      <w:r w:rsidR="003A5B21">
        <w:br/>
        <w:t xml:space="preserve">C) </w:t>
      </w:r>
      <w:r>
        <w:t>too much shopping at McDonald’s.</w:t>
      </w:r>
      <w:r w:rsidR="003A5B21">
        <w:br/>
        <w:t xml:space="preserve">D) </w:t>
      </w:r>
      <w:r>
        <w:t>not knowing how to cook.</w:t>
      </w:r>
      <w:r w:rsidR="003A5B21">
        <w:br/>
      </w:r>
      <w:r w:rsidR="003A5B21">
        <w:br/>
      </w:r>
    </w:p>
    <w:p w14:paraId="290683B3" w14:textId="1D27CF7C" w:rsidR="00CB7C33" w:rsidRDefault="003A5B21" w:rsidP="003A5B21">
      <w:pPr>
        <w:pStyle w:val="ListParagraph"/>
        <w:numPr>
          <w:ilvl w:val="0"/>
          <w:numId w:val="5"/>
        </w:numPr>
      </w:pPr>
      <w:r>
        <w:lastRenderedPageBreak/>
        <w:t>What greenhouse gas is produced by food waste, the single largest category of waste that goes to municipal landfills?</w:t>
      </w:r>
      <w:r>
        <w:br/>
      </w:r>
      <w:r>
        <w:br/>
        <w:t>A) carbon dioxide</w:t>
      </w:r>
      <w:r>
        <w:br/>
        <w:t>B) nitrous oxide</w:t>
      </w:r>
      <w:r>
        <w:br/>
        <w:t>C) methane</w:t>
      </w:r>
      <w:r>
        <w:br/>
        <w:t>D) chlorofluorocarbons</w:t>
      </w:r>
      <w:r w:rsidR="00CB7C33">
        <w:br/>
      </w:r>
      <w:r w:rsidR="00CB7C33">
        <w:br/>
      </w:r>
    </w:p>
    <w:p w14:paraId="1570F819" w14:textId="28803883" w:rsidR="003A5B21" w:rsidRDefault="00515B84" w:rsidP="00CB7C33">
      <w:pPr>
        <w:pStyle w:val="ListParagraph"/>
        <w:numPr>
          <w:ilvl w:val="0"/>
          <w:numId w:val="5"/>
        </w:numPr>
      </w:pPr>
      <w:r>
        <w:t>Which of these labels relate to product safety?  Pick all that apply.</w:t>
      </w:r>
      <w:r w:rsidR="00334AD0">
        <w:br/>
      </w:r>
    </w:p>
    <w:p w14:paraId="29EA87F0" w14:textId="5B35861D" w:rsidR="008C67A3" w:rsidRDefault="008C67A3" w:rsidP="003A5B21">
      <w:pPr>
        <w:pStyle w:val="ListParagraph"/>
      </w:pPr>
      <w:r>
        <w:t xml:space="preserve">A) </w:t>
      </w:r>
      <w:r w:rsidR="00515B84">
        <w:t>Sell by</w:t>
      </w:r>
    </w:p>
    <w:p w14:paraId="256DC626" w14:textId="0821087D" w:rsidR="008C67A3" w:rsidRDefault="008C67A3" w:rsidP="003A5B21">
      <w:pPr>
        <w:pStyle w:val="ListParagraph"/>
      </w:pPr>
      <w:r>
        <w:t xml:space="preserve">B) </w:t>
      </w:r>
      <w:r w:rsidR="00515B84">
        <w:t>Use by</w:t>
      </w:r>
    </w:p>
    <w:p w14:paraId="7F576FF9" w14:textId="7D012330" w:rsidR="008C67A3" w:rsidRDefault="008C67A3" w:rsidP="003A5B21">
      <w:pPr>
        <w:pStyle w:val="ListParagraph"/>
      </w:pPr>
      <w:r>
        <w:t xml:space="preserve">C) </w:t>
      </w:r>
      <w:r w:rsidR="00515B84">
        <w:t>Best by</w:t>
      </w:r>
    </w:p>
    <w:p w14:paraId="4765F31E" w14:textId="1C7C53E2" w:rsidR="00515B84" w:rsidRDefault="008C67A3" w:rsidP="00515B84">
      <w:pPr>
        <w:pStyle w:val="ListParagraph"/>
      </w:pPr>
      <w:r>
        <w:t xml:space="preserve">D) </w:t>
      </w:r>
      <w:r w:rsidR="00515B84">
        <w:t>Freeze by</w:t>
      </w:r>
      <w:r w:rsidR="0016379A">
        <w:br/>
      </w:r>
      <w:r w:rsidR="00515B84">
        <w:t>E</w:t>
      </w:r>
      <w:r w:rsidR="00515B84">
        <w:t xml:space="preserve">) </w:t>
      </w:r>
      <w:r w:rsidR="00515B84">
        <w:t>Best before</w:t>
      </w:r>
    </w:p>
    <w:p w14:paraId="25773622" w14:textId="62005B0C" w:rsidR="00515B84" w:rsidRDefault="00515B84" w:rsidP="00515B84">
      <w:pPr>
        <w:pStyle w:val="ListParagraph"/>
      </w:pPr>
      <w:r>
        <w:t>F) Best if used by</w:t>
      </w:r>
    </w:p>
    <w:p w14:paraId="5044AD42" w14:textId="77777777" w:rsidR="00515B84" w:rsidRDefault="00515B84" w:rsidP="00515B84">
      <w:pPr>
        <w:pStyle w:val="ListParagraph"/>
      </w:pPr>
      <w:r>
        <w:t xml:space="preserve">G) </w:t>
      </w:r>
      <w:proofErr w:type="gramStart"/>
      <w:r>
        <w:t>All of</w:t>
      </w:r>
      <w:proofErr w:type="gramEnd"/>
      <w:r>
        <w:t xml:space="preserve"> the above</w:t>
      </w:r>
    </w:p>
    <w:p w14:paraId="6CD71D6C" w14:textId="184799B9" w:rsidR="003A5B21" w:rsidRDefault="00515B84" w:rsidP="00515B84">
      <w:pPr>
        <w:pStyle w:val="ListParagraph"/>
      </w:pPr>
      <w:r>
        <w:t>H) None of the above</w:t>
      </w:r>
    </w:p>
    <w:p w14:paraId="57D9BE98" w14:textId="0DE10CA0" w:rsidR="0010477B" w:rsidRDefault="00515B84" w:rsidP="00CB7C33">
      <w:r>
        <w:br/>
      </w:r>
    </w:p>
    <w:p w14:paraId="1E5CCCDC" w14:textId="7A1F763C" w:rsidR="00CB7C33" w:rsidRPr="00974510" w:rsidRDefault="00CB7C33" w:rsidP="0010477B">
      <w:pPr>
        <w:pStyle w:val="ListParagraph"/>
        <w:numPr>
          <w:ilvl w:val="0"/>
          <w:numId w:val="5"/>
        </w:numPr>
      </w:pPr>
      <w:r>
        <w:t>What can you do to help prevent food waste?</w:t>
      </w:r>
      <w:r>
        <w:br/>
      </w:r>
      <w:r>
        <w:br/>
        <w:t>A) Don’t buy more food than you can cook.</w:t>
      </w:r>
      <w:r w:rsidRPr="0010477B">
        <w:rPr>
          <w:rFonts w:ascii="PMingLiU" w:eastAsia="PMingLiU" w:hAnsi="PMingLiU" w:cs="PMingLiU"/>
        </w:rPr>
        <w:br/>
      </w:r>
      <w:r>
        <w:t>B) Eat leftovers on a regular night each week.</w:t>
      </w:r>
      <w:r w:rsidRPr="0010477B">
        <w:rPr>
          <w:rFonts w:ascii="PMingLiU" w:eastAsia="PMingLiU" w:hAnsi="PMingLiU" w:cs="PMingLiU"/>
        </w:rPr>
        <w:br/>
      </w:r>
      <w:r>
        <w:t>C) Shop at stores that offer misshapen food at a discount.</w:t>
      </w:r>
      <w:r>
        <w:br/>
      </w:r>
      <w:bookmarkStart w:id="0" w:name="_GoBack"/>
      <w:bookmarkEnd w:id="0"/>
      <w:r>
        <w:t xml:space="preserve">D) </w:t>
      </w:r>
      <w:proofErr w:type="gramStart"/>
      <w:r>
        <w:t>all of</w:t>
      </w:r>
      <w:proofErr w:type="gramEnd"/>
      <w:r>
        <w:t xml:space="preserve"> the above</w:t>
      </w:r>
    </w:p>
    <w:sectPr w:rsidR="00CB7C33" w:rsidRPr="00974510">
      <w:footerReference w:type="default" r:id="rId7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CA9F9" w14:textId="77777777" w:rsidR="002A5DEA" w:rsidRDefault="002A5DEA">
      <w:r>
        <w:separator/>
      </w:r>
    </w:p>
    <w:p w14:paraId="26B17E62" w14:textId="77777777" w:rsidR="002A5DEA" w:rsidRDefault="002A5DEA"/>
  </w:endnote>
  <w:endnote w:type="continuationSeparator" w:id="0">
    <w:p w14:paraId="744A1C96" w14:textId="77777777" w:rsidR="002A5DEA" w:rsidRDefault="002A5DEA">
      <w:r>
        <w:continuationSeparator/>
      </w:r>
    </w:p>
    <w:p w14:paraId="5A37A426" w14:textId="77777777" w:rsidR="002A5DEA" w:rsidRDefault="002A5D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B3F287" w14:textId="606EB073" w:rsidR="00470E5A" w:rsidRDefault="00470E5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5AF089" w14:textId="77777777" w:rsidR="002A5DEA" w:rsidRDefault="002A5DEA">
      <w:r>
        <w:separator/>
      </w:r>
    </w:p>
    <w:p w14:paraId="2DCA89F8" w14:textId="77777777" w:rsidR="002A5DEA" w:rsidRDefault="002A5DEA"/>
  </w:footnote>
  <w:footnote w:type="continuationSeparator" w:id="0">
    <w:p w14:paraId="16B6DB83" w14:textId="77777777" w:rsidR="002A5DEA" w:rsidRDefault="002A5DEA">
      <w:r>
        <w:continuationSeparator/>
      </w:r>
    </w:p>
    <w:p w14:paraId="000FFEF8" w14:textId="77777777" w:rsidR="002A5DEA" w:rsidRDefault="002A5DEA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E8F18E0"/>
    <w:multiLevelType w:val="hybridMultilevel"/>
    <w:tmpl w:val="379E26E4"/>
    <w:lvl w:ilvl="0" w:tplc="75C0B0E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4D0477"/>
    <w:multiLevelType w:val="hybridMultilevel"/>
    <w:tmpl w:val="E0A47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5B76337"/>
    <w:multiLevelType w:val="hybridMultilevel"/>
    <w:tmpl w:val="A7A63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510"/>
    <w:rsid w:val="000D5D3F"/>
    <w:rsid w:val="0010477B"/>
    <w:rsid w:val="0016379A"/>
    <w:rsid w:val="002710FA"/>
    <w:rsid w:val="002A5DEA"/>
    <w:rsid w:val="00334AD0"/>
    <w:rsid w:val="003777FA"/>
    <w:rsid w:val="003A5B21"/>
    <w:rsid w:val="00470E5A"/>
    <w:rsid w:val="00513E61"/>
    <w:rsid w:val="00515B84"/>
    <w:rsid w:val="00551114"/>
    <w:rsid w:val="006424D1"/>
    <w:rsid w:val="00682F24"/>
    <w:rsid w:val="00733668"/>
    <w:rsid w:val="00873423"/>
    <w:rsid w:val="008C67A3"/>
    <w:rsid w:val="00974510"/>
    <w:rsid w:val="00A77010"/>
    <w:rsid w:val="00A93087"/>
    <w:rsid w:val="00B75EBB"/>
    <w:rsid w:val="00BD44BD"/>
    <w:rsid w:val="00C345E0"/>
    <w:rsid w:val="00CB5215"/>
    <w:rsid w:val="00CB7C33"/>
    <w:rsid w:val="00E004D3"/>
    <w:rsid w:val="00E766BC"/>
    <w:rsid w:val="00EB4A14"/>
    <w:rsid w:val="00FC7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337B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974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re/Library/Containers/com.microsoft.Word/Data/Library/Caches/1033/TM10002086/Take%20Notes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25</TotalTime>
  <Pages>3</Pages>
  <Words>274</Words>
  <Characters>1567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Reed</dc:creator>
  <cp:keywords/>
  <dc:description/>
  <cp:lastModifiedBy>Jim Reed</cp:lastModifiedBy>
  <cp:revision>13</cp:revision>
  <cp:lastPrinted>2017-08-27T13:21:00Z</cp:lastPrinted>
  <dcterms:created xsi:type="dcterms:W3CDTF">2017-08-27T13:21:00Z</dcterms:created>
  <dcterms:modified xsi:type="dcterms:W3CDTF">2017-09-01T01:08:00Z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